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1542"/>
        <w:gridCol w:w="436"/>
        <w:gridCol w:w="4512"/>
        <w:gridCol w:w="436"/>
        <w:gridCol w:w="45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114300" distR="114300">
                  <wp:extent cx="1718310" cy="1757680"/>
                  <wp:effectExtent l="0" t="0" r="5715" b="4445"/>
                  <wp:docPr id="1" name="图片 1" descr="BqLjQ47P9iabpc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BqLjQ47P9iabpcX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310" cy="175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Earn more money and live a better life in the big city. Save money to buy a house in the hometown.</w:t>
            </w: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Change a job or learn further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100-500¥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Nora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 working time and commuting time.</w:t>
            </w: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Female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Shanghai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Waiter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Junior school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100000¥</w:t>
            </w: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22025EA7"/>
    <w:rsid w:val="386E46AB"/>
    <w:rsid w:val="50475EE8"/>
    <w:rsid w:val="61547A07"/>
    <w:rsid w:val="66093A89"/>
    <w:rsid w:val="6C724BAA"/>
    <w:rsid w:val="701C5745"/>
    <w:rsid w:val="7610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0" w:name="toc 4"/>
    <w:lsdException w:qFormat="1" w:uiPriority="0" w:name="toc 5"/>
    <w:lsdException w:qFormat="1" w:uiPriority="0" w:name="toc 6"/>
    <w:lsdException w:qFormat="1" w:uiPriority="0" w:name="toc 7"/>
    <w:lsdException w:qFormat="1" w:uiPriority="0" w:name="toc 8"/>
    <w:lsdException w:qFormat="1"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qFormat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qFormat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qFormat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qFormat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qFormat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qFormat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qFormat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qFormat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qFormat/>
    <w:uiPriority w:val="0"/>
  </w:style>
  <w:style w:type="character" w:styleId="26">
    <w:name w:val="FollowedHyperlink"/>
    <w:basedOn w:val="24"/>
    <w:semiHidden/>
    <w:unhideWhenUsed/>
    <w:qFormat/>
    <w:uiPriority w:val="99"/>
    <w:rPr>
      <w:color w:val="954F72"/>
      <w:u w:val="single"/>
    </w:rPr>
  </w:style>
  <w:style w:type="character" w:styleId="27">
    <w:name w:val="Hyperlink"/>
    <w:basedOn w:val="24"/>
    <w:unhideWhenUsed/>
    <w:qFormat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qFormat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qFormat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qFormat/>
    <w:uiPriority w:val="99"/>
    <w:rPr>
      <w:color w:val="808080"/>
    </w:rPr>
  </w:style>
  <w:style w:type="character" w:customStyle="1" w:styleId="33">
    <w:name w:val="Date Char"/>
    <w:basedOn w:val="24"/>
    <w:link w:val="11"/>
    <w:qFormat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qFormat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qFormat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qFormat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qFormat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qFormat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qFormat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qFormat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qFormat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/>
</ds:datastoreItem>
</file>

<file path=customXml/itemProps3.xml><?xml version="1.0" encoding="utf-8"?>
<ds:datastoreItem xmlns:ds="http://schemas.openxmlformats.org/officeDocument/2006/customXml" ds:itemID="{CBD348DC-98DA-4004-8F63-30B02DAA0E87}">
  <ds:schemaRefs/>
</ds:datastoreItem>
</file>

<file path=customXml/itemProps4.xml><?xml version="1.0" encoding="utf-8"?>
<ds:datastoreItem xmlns:ds="http://schemas.openxmlformats.org/officeDocument/2006/customXml" ds:itemID="{52170F79-8AD9-4618-841D-AB232407957C}">
  <ds:schemaRefs/>
</ds:datastoreItem>
</file>

<file path=customXml/itemProps5.xml><?xml version="1.0" encoding="utf-8"?>
<ds:datastoreItem xmlns:ds="http://schemas.openxmlformats.org/officeDocument/2006/customXml" ds:itemID="{EDB13EB8-44E8-401C-A1E5-6A68E23AED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0</TotalTime>
  <ScaleCrop>false</ScaleCrop>
  <LinksUpToDate>false</LinksUpToDate>
  <CharactersWithSpaces>368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慢热</cp:lastModifiedBy>
  <cp:lastPrinted>2018-04-15T17:50:00Z</cp:lastPrinted>
  <dcterms:modified xsi:type="dcterms:W3CDTF">2021-11-12T03:22:13Z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2052-11.1.0.10938</vt:lpwstr>
  </property>
  <property fmtid="{D5CDD505-2E9C-101B-9397-08002B2CF9AE}" pid="11" name="ICV">
    <vt:lpwstr>A28ABCD47BD143009E28BC02ADADBD89</vt:lpwstr>
  </property>
</Properties>
</file>